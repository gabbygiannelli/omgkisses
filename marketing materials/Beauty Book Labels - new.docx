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AFEE4B" w14:textId="77777777" w:rsidR="00A64958" w:rsidRDefault="00A64958">
      <w:pPr>
        <w:jc w:val="center"/>
      </w:pPr>
    </w:p>
    <w:tbl>
      <w:tblPr>
        <w:tblW w:w="11790" w:type="dxa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282074" w:rsidRPr="00151C0A" w14:paraId="46481EE7" w14:textId="77777777" w:rsidTr="00A64958">
        <w:trPr>
          <w:cantSplit/>
          <w:trHeight w:hRule="exact" w:val="2880"/>
          <w:jc w:val="center"/>
        </w:trPr>
        <w:tc>
          <w:tcPr>
            <w:tcW w:w="5760" w:type="dxa"/>
          </w:tcPr>
          <w:p w14:paraId="245562D4" w14:textId="77777777" w:rsidR="00A64958" w:rsidRDefault="00A64958" w:rsidP="00A64958">
            <w:pPr>
              <w:ind w:right="95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4"/>
              </w:rPr>
            </w:pPr>
          </w:p>
          <w:p w14:paraId="7ABD1F9A" w14:textId="77777777" w:rsidR="00A64958" w:rsidRDefault="00A64958" w:rsidP="00A64958">
            <w:pPr>
              <w:ind w:right="95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A64958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4"/>
              </w:rPr>
              <w:t>Oh</w:t>
            </w:r>
            <w:proofErr w:type="gramEnd"/>
            <w:r w:rsidRPr="00A64958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4"/>
              </w:rPr>
              <w:t xml:space="preserve"> My Gorgeous Kisses &amp; More</w:t>
            </w:r>
          </w:p>
          <w:p w14:paraId="447246D0" w14:textId="77777777" w:rsidR="00A64958" w:rsidRPr="00A64958" w:rsidRDefault="00A64958" w:rsidP="00A64958">
            <w:pPr>
              <w:ind w:right="95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A64958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ohhmygorgeouskisses@gmail.com</w:t>
            </w:r>
          </w:p>
          <w:p w14:paraId="6F137ABE" w14:textId="77777777" w:rsidR="00A64958" w:rsidRPr="00A64958" w:rsidRDefault="00A64958" w:rsidP="00A64958">
            <w:pPr>
              <w:ind w:right="95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6495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1(603)303-1417</w:t>
            </w:r>
          </w:p>
          <w:p w14:paraId="5958BB6A" w14:textId="77777777" w:rsidR="00A64958" w:rsidRPr="00A64958" w:rsidRDefault="00A64958" w:rsidP="00A64958">
            <w:pPr>
              <w:pStyle w:val="p1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6495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https://www.senegence.com/OMGKisses</w:t>
            </w:r>
          </w:p>
          <w:p w14:paraId="3C1ABD08" w14:textId="77777777" w:rsidR="00CC38D5" w:rsidRDefault="00A64958" w:rsidP="00A64958">
            <w:pPr>
              <w:ind w:right="95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6495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FB &amp; Instagram: </w:t>
            </w:r>
            <w:proofErr w:type="spellStart"/>
            <w:r w:rsidRPr="00A6495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ohmygorgeouskisses</w:t>
            </w:r>
            <w:proofErr w:type="spellEnd"/>
          </w:p>
          <w:p w14:paraId="68D2A87B" w14:textId="77777777" w:rsidR="00A64958" w:rsidRDefault="00A64958" w:rsidP="00A64958">
            <w:pPr>
              <w:ind w:right="9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49668F2" w14:textId="77777777" w:rsidR="00A64958" w:rsidRPr="00A64958" w:rsidRDefault="00A64958" w:rsidP="00A64958">
            <w:pPr>
              <w:ind w:right="95"/>
              <w:jc w:val="center"/>
              <w:rPr>
                <w:sz w:val="22"/>
              </w:rPr>
            </w:pPr>
          </w:p>
        </w:tc>
        <w:tc>
          <w:tcPr>
            <w:tcW w:w="270" w:type="dxa"/>
          </w:tcPr>
          <w:p w14:paraId="49450C31" w14:textId="77777777" w:rsidR="00282074" w:rsidRPr="00151C0A" w:rsidRDefault="00282074" w:rsidP="00AB72FB"/>
        </w:tc>
        <w:tc>
          <w:tcPr>
            <w:tcW w:w="5760" w:type="dxa"/>
          </w:tcPr>
          <w:p w14:paraId="78F18C70" w14:textId="77777777" w:rsidR="00A64958" w:rsidRDefault="00A64958" w:rsidP="00A64958">
            <w:pPr>
              <w:ind w:right="95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4"/>
              </w:rPr>
            </w:pPr>
          </w:p>
          <w:p w14:paraId="65A5A051" w14:textId="77777777" w:rsidR="00A64958" w:rsidRDefault="00A64958" w:rsidP="00A64958">
            <w:pPr>
              <w:ind w:right="95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A64958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4"/>
              </w:rPr>
              <w:t>Oh</w:t>
            </w:r>
            <w:proofErr w:type="gramEnd"/>
            <w:r w:rsidRPr="00A64958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4"/>
              </w:rPr>
              <w:t xml:space="preserve"> My Gorgeous Kisses &amp; More</w:t>
            </w:r>
          </w:p>
          <w:p w14:paraId="1E04388B" w14:textId="77777777" w:rsidR="00A64958" w:rsidRPr="00A64958" w:rsidRDefault="00A64958" w:rsidP="00A64958">
            <w:pPr>
              <w:ind w:right="95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A64958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ohhmygorgeouskisses@gmail.com</w:t>
            </w:r>
          </w:p>
          <w:p w14:paraId="22F9DC4D" w14:textId="77777777" w:rsidR="00A64958" w:rsidRPr="00A64958" w:rsidRDefault="00A64958" w:rsidP="00A64958">
            <w:pPr>
              <w:ind w:right="95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6495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1(603)303-1417</w:t>
            </w:r>
          </w:p>
          <w:p w14:paraId="66854B77" w14:textId="77777777" w:rsidR="00A64958" w:rsidRPr="00A64958" w:rsidRDefault="00A64958" w:rsidP="00A64958">
            <w:pPr>
              <w:pStyle w:val="p1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6495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https://www.senegence.com/OMGKisses</w:t>
            </w:r>
          </w:p>
          <w:p w14:paraId="22ACF7BD" w14:textId="77777777" w:rsidR="00A64958" w:rsidRDefault="00A64958" w:rsidP="00A64958">
            <w:pPr>
              <w:ind w:right="95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6495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FB &amp; Instagram: </w:t>
            </w:r>
            <w:proofErr w:type="spellStart"/>
            <w:r w:rsidRPr="00A6495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ohmygorgeouskisses</w:t>
            </w:r>
            <w:proofErr w:type="spellEnd"/>
          </w:p>
          <w:p w14:paraId="60A8C987" w14:textId="77777777" w:rsidR="00282074" w:rsidRDefault="00282074" w:rsidP="00CC38D5">
            <w:pPr>
              <w:pStyle w:val="RecipientAddress"/>
            </w:pPr>
          </w:p>
        </w:tc>
      </w:tr>
      <w:tr w:rsidR="00282074" w:rsidRPr="00151C0A" w14:paraId="72715A01" w14:textId="77777777" w:rsidTr="00A64958">
        <w:trPr>
          <w:cantSplit/>
          <w:trHeight w:hRule="exact" w:val="2880"/>
          <w:jc w:val="center"/>
        </w:trPr>
        <w:tc>
          <w:tcPr>
            <w:tcW w:w="5760" w:type="dxa"/>
          </w:tcPr>
          <w:p w14:paraId="57D65C1C" w14:textId="77777777" w:rsidR="00A64958" w:rsidRDefault="00A64958" w:rsidP="00A64958">
            <w:pPr>
              <w:ind w:right="95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4"/>
              </w:rPr>
            </w:pPr>
          </w:p>
          <w:p w14:paraId="55986FFE" w14:textId="77777777" w:rsidR="00A64958" w:rsidRDefault="00A64958" w:rsidP="00A64958">
            <w:pPr>
              <w:ind w:right="95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A64958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4"/>
              </w:rPr>
              <w:t>Oh</w:t>
            </w:r>
            <w:proofErr w:type="gramEnd"/>
            <w:r w:rsidRPr="00A64958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4"/>
              </w:rPr>
              <w:t xml:space="preserve"> My Gorgeous Kisses &amp; More</w:t>
            </w:r>
          </w:p>
          <w:p w14:paraId="540D4A99" w14:textId="77777777" w:rsidR="00A64958" w:rsidRPr="00A64958" w:rsidRDefault="00A64958" w:rsidP="00A64958">
            <w:pPr>
              <w:ind w:right="95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A64958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ohhmygorgeouskisses@gmail.com</w:t>
            </w:r>
          </w:p>
          <w:p w14:paraId="1CF3BBEE" w14:textId="77777777" w:rsidR="00A64958" w:rsidRPr="00A64958" w:rsidRDefault="00A64958" w:rsidP="00A64958">
            <w:pPr>
              <w:ind w:right="95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6495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1(603)3</w:t>
            </w:r>
            <w:bookmarkStart w:id="0" w:name="_GoBack"/>
            <w:bookmarkEnd w:id="0"/>
            <w:r w:rsidRPr="00A6495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03-1417</w:t>
            </w:r>
          </w:p>
          <w:p w14:paraId="4D7D65F6" w14:textId="77777777" w:rsidR="00A64958" w:rsidRPr="00A64958" w:rsidRDefault="00A64958" w:rsidP="00A64958">
            <w:pPr>
              <w:pStyle w:val="p1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6495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https://www.senegence.com/OMGKisses</w:t>
            </w:r>
          </w:p>
          <w:p w14:paraId="5EBD79AA" w14:textId="77777777" w:rsidR="00A64958" w:rsidRDefault="00A64958" w:rsidP="00A64958">
            <w:pPr>
              <w:ind w:right="95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6495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FB &amp; Instagram: </w:t>
            </w:r>
            <w:proofErr w:type="spellStart"/>
            <w:r w:rsidRPr="00A6495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ohmygorgeouskisses</w:t>
            </w:r>
            <w:proofErr w:type="spellEnd"/>
          </w:p>
          <w:p w14:paraId="25F14CCB" w14:textId="77777777" w:rsidR="00282074" w:rsidRPr="00151C0A" w:rsidRDefault="00282074" w:rsidP="00CC38D5">
            <w:pPr>
              <w:pStyle w:val="RecipientAddress"/>
            </w:pPr>
          </w:p>
        </w:tc>
        <w:tc>
          <w:tcPr>
            <w:tcW w:w="270" w:type="dxa"/>
          </w:tcPr>
          <w:p w14:paraId="351BE003" w14:textId="77777777" w:rsidR="00282074" w:rsidRPr="00151C0A" w:rsidRDefault="00282074" w:rsidP="00AB72FB"/>
        </w:tc>
        <w:tc>
          <w:tcPr>
            <w:tcW w:w="5760" w:type="dxa"/>
          </w:tcPr>
          <w:p w14:paraId="096DABE2" w14:textId="77777777" w:rsidR="00A64958" w:rsidRDefault="00A64958" w:rsidP="00A64958">
            <w:pPr>
              <w:ind w:right="95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4"/>
              </w:rPr>
            </w:pPr>
          </w:p>
          <w:p w14:paraId="4F67B9F1" w14:textId="77777777" w:rsidR="00A64958" w:rsidRDefault="00A64958" w:rsidP="00A64958">
            <w:pPr>
              <w:ind w:right="95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A64958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4"/>
              </w:rPr>
              <w:t>Oh</w:t>
            </w:r>
            <w:proofErr w:type="gramEnd"/>
            <w:r w:rsidRPr="00A64958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4"/>
              </w:rPr>
              <w:t xml:space="preserve"> My Gorgeous Kisses &amp; More</w:t>
            </w:r>
          </w:p>
          <w:p w14:paraId="59553F45" w14:textId="77777777" w:rsidR="00A64958" w:rsidRPr="00A64958" w:rsidRDefault="00A64958" w:rsidP="00A64958">
            <w:pPr>
              <w:ind w:right="95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A64958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ohhmygorgeouskisses@gmail.com</w:t>
            </w:r>
          </w:p>
          <w:p w14:paraId="36692969" w14:textId="77777777" w:rsidR="00A64958" w:rsidRPr="00A64958" w:rsidRDefault="00A64958" w:rsidP="00A64958">
            <w:pPr>
              <w:ind w:right="95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6495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1(603)303-1417</w:t>
            </w:r>
          </w:p>
          <w:p w14:paraId="7B6677D5" w14:textId="77777777" w:rsidR="00A64958" w:rsidRPr="00A64958" w:rsidRDefault="00A64958" w:rsidP="00A64958">
            <w:pPr>
              <w:pStyle w:val="p1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6495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https://www.senegence.com/OMGKisses</w:t>
            </w:r>
          </w:p>
          <w:p w14:paraId="25102CA7" w14:textId="77777777" w:rsidR="00A64958" w:rsidRDefault="00A64958" w:rsidP="00A64958">
            <w:pPr>
              <w:ind w:right="95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6495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FB &amp; Instagram: </w:t>
            </w:r>
            <w:proofErr w:type="spellStart"/>
            <w:r w:rsidRPr="00A6495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ohmygorgeouskisses</w:t>
            </w:r>
            <w:proofErr w:type="spellEnd"/>
          </w:p>
          <w:p w14:paraId="788DC952" w14:textId="77777777" w:rsidR="00282074" w:rsidRPr="00151C0A" w:rsidRDefault="00282074" w:rsidP="00CC38D5">
            <w:pPr>
              <w:pStyle w:val="RecipientAddress"/>
            </w:pPr>
          </w:p>
        </w:tc>
      </w:tr>
      <w:tr w:rsidR="00282074" w:rsidRPr="00151C0A" w14:paraId="6AB90CE4" w14:textId="77777777" w:rsidTr="00A64958">
        <w:trPr>
          <w:cantSplit/>
          <w:trHeight w:hRule="exact" w:val="2880"/>
          <w:jc w:val="center"/>
        </w:trPr>
        <w:tc>
          <w:tcPr>
            <w:tcW w:w="5760" w:type="dxa"/>
          </w:tcPr>
          <w:p w14:paraId="0196C517" w14:textId="77777777" w:rsidR="00A64958" w:rsidRDefault="00A64958" w:rsidP="00A64958">
            <w:pPr>
              <w:ind w:right="95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4"/>
              </w:rPr>
            </w:pPr>
          </w:p>
          <w:p w14:paraId="1013A60D" w14:textId="77777777" w:rsidR="00A64958" w:rsidRDefault="00A64958" w:rsidP="00A64958">
            <w:pPr>
              <w:ind w:right="95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A64958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4"/>
              </w:rPr>
              <w:t>Oh</w:t>
            </w:r>
            <w:proofErr w:type="gramEnd"/>
            <w:r w:rsidRPr="00A64958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4"/>
              </w:rPr>
              <w:t xml:space="preserve"> My Gorgeous Kisses &amp; More</w:t>
            </w:r>
          </w:p>
          <w:p w14:paraId="5CD5F805" w14:textId="77777777" w:rsidR="00A64958" w:rsidRPr="00A64958" w:rsidRDefault="00A64958" w:rsidP="00A64958">
            <w:pPr>
              <w:ind w:right="95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A64958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ohhmygorgeouskisses@gmail.com</w:t>
            </w:r>
          </w:p>
          <w:p w14:paraId="1798BF1C" w14:textId="77777777" w:rsidR="00A64958" w:rsidRPr="00A64958" w:rsidRDefault="00A64958" w:rsidP="00A64958">
            <w:pPr>
              <w:ind w:right="95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6495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1(603)303-1417</w:t>
            </w:r>
          </w:p>
          <w:p w14:paraId="59E84486" w14:textId="77777777" w:rsidR="00A64958" w:rsidRPr="00A64958" w:rsidRDefault="00A64958" w:rsidP="00A64958">
            <w:pPr>
              <w:pStyle w:val="p1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6495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https://www.senegence.com/OMGKisses</w:t>
            </w:r>
          </w:p>
          <w:p w14:paraId="3E99C117" w14:textId="77777777" w:rsidR="00A64958" w:rsidRDefault="00A64958" w:rsidP="00A64958">
            <w:pPr>
              <w:ind w:right="95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6495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FB &amp; Instagram: </w:t>
            </w:r>
            <w:proofErr w:type="spellStart"/>
            <w:r w:rsidRPr="00A6495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ohmygorgeouskisses</w:t>
            </w:r>
            <w:proofErr w:type="spellEnd"/>
          </w:p>
          <w:p w14:paraId="2B91653A" w14:textId="77777777" w:rsidR="00282074" w:rsidRPr="00151C0A" w:rsidRDefault="00282074" w:rsidP="00CC38D5">
            <w:pPr>
              <w:pStyle w:val="RecipientAddress"/>
            </w:pPr>
          </w:p>
        </w:tc>
        <w:tc>
          <w:tcPr>
            <w:tcW w:w="270" w:type="dxa"/>
          </w:tcPr>
          <w:p w14:paraId="03E51BB2" w14:textId="77777777" w:rsidR="00282074" w:rsidRPr="00151C0A" w:rsidRDefault="00282074" w:rsidP="00AB72FB"/>
        </w:tc>
        <w:tc>
          <w:tcPr>
            <w:tcW w:w="5760" w:type="dxa"/>
          </w:tcPr>
          <w:p w14:paraId="076422EE" w14:textId="77777777" w:rsidR="00A64958" w:rsidRDefault="00A64958" w:rsidP="00A64958">
            <w:pPr>
              <w:ind w:right="95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4"/>
              </w:rPr>
            </w:pPr>
          </w:p>
          <w:p w14:paraId="279CBED5" w14:textId="77777777" w:rsidR="00A64958" w:rsidRDefault="00A64958" w:rsidP="00A64958">
            <w:pPr>
              <w:ind w:right="95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A64958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4"/>
              </w:rPr>
              <w:t>Oh</w:t>
            </w:r>
            <w:proofErr w:type="gramEnd"/>
            <w:r w:rsidRPr="00A64958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4"/>
              </w:rPr>
              <w:t xml:space="preserve"> My Gorgeous Kisses &amp; More</w:t>
            </w:r>
          </w:p>
          <w:p w14:paraId="4351B7F6" w14:textId="77777777" w:rsidR="00A64958" w:rsidRPr="00A64958" w:rsidRDefault="00A64958" w:rsidP="00A64958">
            <w:pPr>
              <w:ind w:right="95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A64958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ohhmygorgeouskisses@gmail.com</w:t>
            </w:r>
          </w:p>
          <w:p w14:paraId="310B3641" w14:textId="77777777" w:rsidR="00A64958" w:rsidRPr="00A64958" w:rsidRDefault="00A64958" w:rsidP="00A64958">
            <w:pPr>
              <w:ind w:right="95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6495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1(603)303-1417</w:t>
            </w:r>
          </w:p>
          <w:p w14:paraId="162D25F2" w14:textId="77777777" w:rsidR="00A64958" w:rsidRPr="00A64958" w:rsidRDefault="00A64958" w:rsidP="00A64958">
            <w:pPr>
              <w:pStyle w:val="p1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6495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https://www.senegence.com/OMGKisses</w:t>
            </w:r>
          </w:p>
          <w:p w14:paraId="5D156F95" w14:textId="77777777" w:rsidR="00A64958" w:rsidRDefault="00A64958" w:rsidP="00A64958">
            <w:pPr>
              <w:ind w:right="95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6495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FB &amp; Instagram: </w:t>
            </w:r>
            <w:proofErr w:type="spellStart"/>
            <w:r w:rsidRPr="00A6495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ohmygorgeouskisses</w:t>
            </w:r>
            <w:proofErr w:type="spellEnd"/>
          </w:p>
          <w:p w14:paraId="1A668996" w14:textId="77777777" w:rsidR="00282074" w:rsidRPr="00151C0A" w:rsidRDefault="00282074" w:rsidP="00CC38D5">
            <w:pPr>
              <w:pStyle w:val="RecipientAddress"/>
            </w:pPr>
          </w:p>
        </w:tc>
      </w:tr>
      <w:tr w:rsidR="00282074" w:rsidRPr="00151C0A" w14:paraId="15019E21" w14:textId="77777777" w:rsidTr="00A64958">
        <w:trPr>
          <w:cantSplit/>
          <w:trHeight w:hRule="exact" w:val="2880"/>
          <w:jc w:val="center"/>
        </w:trPr>
        <w:tc>
          <w:tcPr>
            <w:tcW w:w="5760" w:type="dxa"/>
          </w:tcPr>
          <w:p w14:paraId="58307905" w14:textId="77777777" w:rsidR="00A64958" w:rsidRDefault="00A64958" w:rsidP="00A64958">
            <w:pPr>
              <w:ind w:right="95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4"/>
              </w:rPr>
            </w:pPr>
          </w:p>
          <w:p w14:paraId="569F87C3" w14:textId="77777777" w:rsidR="00A64958" w:rsidRDefault="00A64958" w:rsidP="00A64958">
            <w:pPr>
              <w:ind w:right="95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A64958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4"/>
              </w:rPr>
              <w:t>Oh</w:t>
            </w:r>
            <w:proofErr w:type="gramEnd"/>
            <w:r w:rsidRPr="00A64958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4"/>
              </w:rPr>
              <w:t xml:space="preserve"> My Gorgeous Kisses &amp; More</w:t>
            </w:r>
          </w:p>
          <w:p w14:paraId="4128209A" w14:textId="77777777" w:rsidR="00A64958" w:rsidRPr="00A64958" w:rsidRDefault="00A64958" w:rsidP="00A64958">
            <w:pPr>
              <w:ind w:right="95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A64958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ohhmygorgeouskisses@gmail.com</w:t>
            </w:r>
          </w:p>
          <w:p w14:paraId="3B7788D7" w14:textId="77777777" w:rsidR="00A64958" w:rsidRPr="00A64958" w:rsidRDefault="00A64958" w:rsidP="00A64958">
            <w:pPr>
              <w:ind w:right="95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6495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1(603)303-1417</w:t>
            </w:r>
          </w:p>
          <w:p w14:paraId="73C97239" w14:textId="77777777" w:rsidR="00A64958" w:rsidRPr="00A64958" w:rsidRDefault="00A64958" w:rsidP="00A64958">
            <w:pPr>
              <w:pStyle w:val="p1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6495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https://www.senegence.com/OMGKisses</w:t>
            </w:r>
          </w:p>
          <w:p w14:paraId="122FF7E9" w14:textId="77777777" w:rsidR="00A64958" w:rsidRDefault="00A64958" w:rsidP="00A64958">
            <w:pPr>
              <w:ind w:right="95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6495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FB &amp; Instagram: </w:t>
            </w:r>
            <w:proofErr w:type="spellStart"/>
            <w:r w:rsidRPr="00A6495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ohmygorgeouskisses</w:t>
            </w:r>
            <w:proofErr w:type="spellEnd"/>
          </w:p>
          <w:p w14:paraId="55465B38" w14:textId="77777777" w:rsidR="00282074" w:rsidRPr="00151C0A" w:rsidRDefault="00282074" w:rsidP="00CC38D5">
            <w:pPr>
              <w:pStyle w:val="RecipientAddress"/>
            </w:pPr>
          </w:p>
        </w:tc>
        <w:tc>
          <w:tcPr>
            <w:tcW w:w="270" w:type="dxa"/>
          </w:tcPr>
          <w:p w14:paraId="07264851" w14:textId="77777777" w:rsidR="00282074" w:rsidRPr="00151C0A" w:rsidRDefault="00282074" w:rsidP="00AB72FB"/>
        </w:tc>
        <w:tc>
          <w:tcPr>
            <w:tcW w:w="5760" w:type="dxa"/>
          </w:tcPr>
          <w:p w14:paraId="62B0FE27" w14:textId="77777777" w:rsidR="00A64958" w:rsidRDefault="00A64958" w:rsidP="00A64958">
            <w:pPr>
              <w:ind w:right="95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4"/>
              </w:rPr>
            </w:pPr>
          </w:p>
          <w:p w14:paraId="3B12F6E2" w14:textId="77777777" w:rsidR="00A64958" w:rsidRDefault="00A64958" w:rsidP="00A64958">
            <w:pPr>
              <w:ind w:right="95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A64958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4"/>
              </w:rPr>
              <w:t>Oh</w:t>
            </w:r>
            <w:proofErr w:type="gramEnd"/>
            <w:r w:rsidRPr="00A64958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4"/>
              </w:rPr>
              <w:t xml:space="preserve"> My Gorgeous Kisses &amp; More</w:t>
            </w:r>
          </w:p>
          <w:p w14:paraId="61961856" w14:textId="77777777" w:rsidR="00A64958" w:rsidRPr="00A64958" w:rsidRDefault="00A64958" w:rsidP="00A64958">
            <w:pPr>
              <w:ind w:right="95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A64958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ohhmygorgeouskisses@gmail.com</w:t>
            </w:r>
          </w:p>
          <w:p w14:paraId="56308C15" w14:textId="77777777" w:rsidR="00A64958" w:rsidRPr="00A64958" w:rsidRDefault="00A64958" w:rsidP="00A64958">
            <w:pPr>
              <w:ind w:right="95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6495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1(603)303-1417</w:t>
            </w:r>
          </w:p>
          <w:p w14:paraId="1F7AF09A" w14:textId="77777777" w:rsidR="00A64958" w:rsidRPr="00A64958" w:rsidRDefault="00A64958" w:rsidP="00A64958">
            <w:pPr>
              <w:pStyle w:val="p1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6495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https://www.senegence.com/OMGKisses</w:t>
            </w:r>
          </w:p>
          <w:p w14:paraId="4A6CF7CC" w14:textId="77777777" w:rsidR="00A64958" w:rsidRDefault="00A64958" w:rsidP="00A64958">
            <w:pPr>
              <w:ind w:right="95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6495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FB &amp; Instagram: </w:t>
            </w:r>
            <w:proofErr w:type="spellStart"/>
            <w:r w:rsidRPr="00A6495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ohmygorgeouskisses</w:t>
            </w:r>
            <w:proofErr w:type="spellEnd"/>
          </w:p>
          <w:p w14:paraId="516B1B42" w14:textId="77777777" w:rsidR="00282074" w:rsidRPr="00151C0A" w:rsidRDefault="00282074" w:rsidP="00CC38D5">
            <w:pPr>
              <w:pStyle w:val="RecipientAddress"/>
            </w:pPr>
          </w:p>
        </w:tc>
      </w:tr>
      <w:tr w:rsidR="00282074" w:rsidRPr="00151C0A" w14:paraId="2C49FFE9" w14:textId="77777777" w:rsidTr="00A64958">
        <w:trPr>
          <w:cantSplit/>
          <w:trHeight w:hRule="exact" w:val="2880"/>
          <w:jc w:val="center"/>
        </w:trPr>
        <w:tc>
          <w:tcPr>
            <w:tcW w:w="5760" w:type="dxa"/>
          </w:tcPr>
          <w:p w14:paraId="7A1C01B8" w14:textId="77777777" w:rsidR="00A64958" w:rsidRDefault="00A64958" w:rsidP="00A64958">
            <w:pPr>
              <w:ind w:right="95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4"/>
              </w:rPr>
            </w:pPr>
          </w:p>
          <w:p w14:paraId="1F7AF6B8" w14:textId="77777777" w:rsidR="00A64958" w:rsidRDefault="00A64958" w:rsidP="00A64958">
            <w:pPr>
              <w:ind w:right="95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A64958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4"/>
              </w:rPr>
              <w:t>Oh</w:t>
            </w:r>
            <w:proofErr w:type="gramEnd"/>
            <w:r w:rsidRPr="00A64958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4"/>
              </w:rPr>
              <w:t xml:space="preserve"> My Gorgeous Kisses &amp; More</w:t>
            </w:r>
          </w:p>
          <w:p w14:paraId="4B57A285" w14:textId="77777777" w:rsidR="00A64958" w:rsidRPr="00A64958" w:rsidRDefault="00A64958" w:rsidP="00A64958">
            <w:pPr>
              <w:ind w:right="95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A64958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ohhmygorgeouskisses@gmail.com</w:t>
            </w:r>
          </w:p>
          <w:p w14:paraId="7C02B290" w14:textId="77777777" w:rsidR="00A64958" w:rsidRPr="00A64958" w:rsidRDefault="00A64958" w:rsidP="00A64958">
            <w:pPr>
              <w:ind w:right="95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6495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1(603)303-1417</w:t>
            </w:r>
          </w:p>
          <w:p w14:paraId="0E892DE2" w14:textId="77777777" w:rsidR="00A64958" w:rsidRPr="00A64958" w:rsidRDefault="00A64958" w:rsidP="00A64958">
            <w:pPr>
              <w:pStyle w:val="p1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6495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https://www.senegence.com/OMGKisses</w:t>
            </w:r>
          </w:p>
          <w:p w14:paraId="3FB1FC69" w14:textId="77777777" w:rsidR="00A64958" w:rsidRDefault="00A64958" w:rsidP="00A64958">
            <w:pPr>
              <w:ind w:right="95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6495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FB &amp; Instagram: </w:t>
            </w:r>
            <w:proofErr w:type="spellStart"/>
            <w:r w:rsidRPr="00A6495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ohmygorgeouskisses</w:t>
            </w:r>
            <w:proofErr w:type="spellEnd"/>
          </w:p>
          <w:p w14:paraId="2A2D22A9" w14:textId="77777777" w:rsidR="00282074" w:rsidRPr="00151C0A" w:rsidRDefault="00282074" w:rsidP="00CC38D5">
            <w:pPr>
              <w:pStyle w:val="RecipientAddress"/>
            </w:pPr>
          </w:p>
        </w:tc>
        <w:tc>
          <w:tcPr>
            <w:tcW w:w="270" w:type="dxa"/>
          </w:tcPr>
          <w:p w14:paraId="2097710F" w14:textId="77777777" w:rsidR="00282074" w:rsidRPr="00151C0A" w:rsidRDefault="00282074" w:rsidP="00AB72FB"/>
        </w:tc>
        <w:tc>
          <w:tcPr>
            <w:tcW w:w="5760" w:type="dxa"/>
          </w:tcPr>
          <w:p w14:paraId="6CD900BF" w14:textId="77777777" w:rsidR="00A64958" w:rsidRDefault="00A64958" w:rsidP="00A64958">
            <w:pPr>
              <w:ind w:right="95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4"/>
              </w:rPr>
            </w:pPr>
          </w:p>
          <w:p w14:paraId="5BFE9758" w14:textId="77777777" w:rsidR="00A64958" w:rsidRDefault="00A64958" w:rsidP="00A64958">
            <w:pPr>
              <w:ind w:right="95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A64958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4"/>
              </w:rPr>
              <w:t>Oh</w:t>
            </w:r>
            <w:proofErr w:type="gramEnd"/>
            <w:r w:rsidRPr="00A64958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4"/>
              </w:rPr>
              <w:t xml:space="preserve"> My Gorgeous Kisses &amp; More</w:t>
            </w:r>
          </w:p>
          <w:p w14:paraId="510103D4" w14:textId="77777777" w:rsidR="00A64958" w:rsidRPr="00A64958" w:rsidRDefault="00A64958" w:rsidP="00A64958">
            <w:pPr>
              <w:ind w:right="95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A64958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ohhmygorgeouskisses@gmail.com</w:t>
            </w:r>
          </w:p>
          <w:p w14:paraId="2EFCB555" w14:textId="77777777" w:rsidR="00A64958" w:rsidRPr="00A64958" w:rsidRDefault="00A64958" w:rsidP="00A64958">
            <w:pPr>
              <w:ind w:right="95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6495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1(603)303-1417</w:t>
            </w:r>
          </w:p>
          <w:p w14:paraId="2FC54523" w14:textId="77777777" w:rsidR="00A64958" w:rsidRPr="00A64958" w:rsidRDefault="00A64958" w:rsidP="00A64958">
            <w:pPr>
              <w:pStyle w:val="p1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6495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https://www.senegence.com/OMGKisses</w:t>
            </w:r>
          </w:p>
          <w:p w14:paraId="3DFA1F97" w14:textId="77777777" w:rsidR="00A64958" w:rsidRDefault="00A64958" w:rsidP="00A64958">
            <w:pPr>
              <w:ind w:right="95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6495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FB &amp; Instagram: </w:t>
            </w:r>
            <w:proofErr w:type="spellStart"/>
            <w:r w:rsidRPr="00A6495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ohmygorgeouskisses</w:t>
            </w:r>
            <w:proofErr w:type="spellEnd"/>
          </w:p>
          <w:p w14:paraId="3F9AAF75" w14:textId="77777777" w:rsidR="00282074" w:rsidRPr="00151C0A" w:rsidRDefault="00282074" w:rsidP="00CC38D5">
            <w:pPr>
              <w:pStyle w:val="RecipientAddress"/>
            </w:pPr>
          </w:p>
        </w:tc>
      </w:tr>
    </w:tbl>
    <w:p w14:paraId="2DEB5068" w14:textId="77777777" w:rsidR="0064309B" w:rsidRPr="00151C0A" w:rsidRDefault="0064309B" w:rsidP="00151C0A"/>
    <w:sectPr w:rsidR="0064309B" w:rsidRPr="00151C0A" w:rsidSect="007355FA">
      <w:type w:val="continuous"/>
      <w:pgSz w:w="12240" w:h="15840" w:code="1"/>
      <w:pgMar w:top="720" w:right="360" w:bottom="0" w:left="360" w:header="0" w:footer="0" w:gutter="0"/>
      <w:paperSrc w:first="4" w:other="4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02FFC7" w14:textId="77777777" w:rsidR="003D5492" w:rsidRDefault="003D5492">
      <w:r>
        <w:separator/>
      </w:r>
    </w:p>
  </w:endnote>
  <w:endnote w:type="continuationSeparator" w:id="0">
    <w:p w14:paraId="76E8A655" w14:textId="77777777" w:rsidR="003D5492" w:rsidRDefault="003D54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6C7440" w14:textId="77777777" w:rsidR="003D5492" w:rsidRDefault="003D5492">
      <w:r>
        <w:separator/>
      </w:r>
    </w:p>
  </w:footnote>
  <w:footnote w:type="continuationSeparator" w:id="0">
    <w:p w14:paraId="659E2084" w14:textId="77777777" w:rsidR="003D5492" w:rsidRDefault="003D54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958"/>
    <w:rsid w:val="0009284F"/>
    <w:rsid w:val="000F52B1"/>
    <w:rsid w:val="00151C0A"/>
    <w:rsid w:val="00185E02"/>
    <w:rsid w:val="001D756D"/>
    <w:rsid w:val="002262BF"/>
    <w:rsid w:val="00255583"/>
    <w:rsid w:val="00282074"/>
    <w:rsid w:val="00351D04"/>
    <w:rsid w:val="003D5492"/>
    <w:rsid w:val="003F34E5"/>
    <w:rsid w:val="00482F77"/>
    <w:rsid w:val="00483AD2"/>
    <w:rsid w:val="004910E9"/>
    <w:rsid w:val="005B65B4"/>
    <w:rsid w:val="0064309B"/>
    <w:rsid w:val="007355FA"/>
    <w:rsid w:val="009C1E10"/>
    <w:rsid w:val="00A64958"/>
    <w:rsid w:val="00A846EA"/>
    <w:rsid w:val="00AB72FB"/>
    <w:rsid w:val="00BB2EC0"/>
    <w:rsid w:val="00CC38D5"/>
    <w:rsid w:val="00D6549F"/>
    <w:rsid w:val="00DE0306"/>
    <w:rsid w:val="00E31906"/>
    <w:rsid w:val="00EC5DC3"/>
    <w:rsid w:val="00F17E04"/>
    <w:rsid w:val="00F52773"/>
    <w:rsid w:val="00F60CA3"/>
    <w:rsid w:val="00F80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EE8E5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CC38D5"/>
    <w:pPr>
      <w:spacing w:line="264" w:lineRule="auto"/>
    </w:pPr>
    <w:rPr>
      <w:rFonts w:asciiTheme="minorHAnsi" w:hAnsiTheme="minorHAnsi" w:cs="Arial"/>
      <w:color w:val="404040" w:themeColor="text1" w:themeTint="BF"/>
      <w:sz w:val="15"/>
    </w:rPr>
  </w:style>
  <w:style w:type="paragraph" w:styleId="Heading1">
    <w:name w:val="heading 1"/>
    <w:basedOn w:val="Normal"/>
    <w:next w:val="Normal"/>
    <w:rsid w:val="00482F77"/>
    <w:pPr>
      <w:outlineLvl w:val="0"/>
    </w:pPr>
    <w:rPr>
      <w:sz w:val="19"/>
    </w:rPr>
  </w:style>
  <w:style w:type="paragraph" w:styleId="Heading2">
    <w:name w:val="heading 2"/>
    <w:basedOn w:val="Heading1"/>
    <w:next w:val="Normal"/>
    <w:rsid w:val="00255583"/>
    <w:pPr>
      <w:outlineLvl w:val="1"/>
    </w:pPr>
    <w:rPr>
      <w:b/>
    </w:rPr>
  </w:style>
  <w:style w:type="paragraph" w:styleId="Heading3">
    <w:name w:val="heading 3"/>
    <w:basedOn w:val="Heading2"/>
    <w:next w:val="Normal"/>
    <w:semiHidden/>
    <w:unhideWhenUsed/>
    <w:qFormat/>
    <w:rsid w:val="00151C0A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unhideWhenUsed/>
    <w:rsid w:val="00482F77"/>
    <w:rPr>
      <w:rFonts w:ascii="Tahoma" w:hAnsi="Tahoma" w:cs="Tahoma"/>
      <w:sz w:val="16"/>
      <w:szCs w:val="16"/>
    </w:rPr>
  </w:style>
  <w:style w:type="paragraph" w:customStyle="1" w:styleId="SenderAddress">
    <w:name w:val="Sender Address"/>
    <w:basedOn w:val="Normal"/>
    <w:qFormat/>
    <w:rsid w:val="00CC38D5"/>
    <w:pPr>
      <w:spacing w:before="300"/>
      <w:ind w:left="432"/>
      <w:contextualSpacing/>
    </w:pPr>
    <w:rPr>
      <w:sz w:val="16"/>
    </w:rPr>
  </w:style>
  <w:style w:type="paragraph" w:customStyle="1" w:styleId="RecipientAddress">
    <w:name w:val="Recipient Address"/>
    <w:basedOn w:val="Normal"/>
    <w:qFormat/>
    <w:rsid w:val="00CC38D5"/>
    <w:pPr>
      <w:spacing w:before="400"/>
      <w:ind w:left="2016"/>
      <w:contextualSpacing/>
    </w:pPr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CC38D5"/>
    <w:rPr>
      <w:color w:val="808080"/>
    </w:rPr>
  </w:style>
  <w:style w:type="paragraph" w:customStyle="1" w:styleId="p1">
    <w:name w:val="p1"/>
    <w:basedOn w:val="Normal"/>
    <w:rsid w:val="00A64958"/>
    <w:pPr>
      <w:spacing w:line="240" w:lineRule="auto"/>
    </w:pPr>
    <w:rPr>
      <w:rFonts w:ascii="Helvetica Neue" w:eastAsiaTheme="minorEastAsia" w:hAnsi="Helvetica Neue" w:cs="Times New Roman"/>
      <w:color w:val="E4AF0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abriellegiannelli/Library/Containers/com.microsoft.Word/Data/Library/Caches/1033/TM02818574/Shipping%20labels%20(Garamond%20Gray%20design,%2010%20per%20pag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Garamond Gray">
      <a:majorFont>
        <a:latin typeface="Garamond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798925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2012-01-20T20:32:00+00:00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1484443</Value>
      <Value>1484444</Value>
    </PublishStatusLookup>
    <APAuthor xmlns="4873beb7-5857-4685-be1f-d57550cc96cc">
      <UserInfo>
        <DisplayName>REDMOND\v-gakel</DisplayName>
        <AccountId>2721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>Shipping labels (Garamond Gray design, works with Avery 5163)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TP102818573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OfficeOnline,OfficeOnlineVNext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>,t:Tier 1,t:Tier 2,t:Tier 3,</LocMarketGroupTiers2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A0A49E-250C-4D03-8BED-C9538C68821D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9FE5C35D-48AF-487D-BE5A-A2EF0786693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0050676-5BAE-4B46-A496-832481EBE8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Shipping labels (Garamond Gray design, 10 per page).dotx</Template>
  <TotalTime>4</TotalTime>
  <Pages>1</Pages>
  <Words>221</Words>
  <Characters>1262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Shipping labels (Garamond Gray design, works with Avery 5163)</dc:title>
  <dc:subject/>
  <dc:creator>Gabrielle Giannelli</dc:creator>
  <cp:lastModifiedBy>Gabrielle Giannelli</cp:lastModifiedBy>
  <cp:revision>1</cp:revision>
  <cp:lastPrinted>2004-08-20T17:40:00Z</cp:lastPrinted>
  <dcterms:created xsi:type="dcterms:W3CDTF">2017-09-14T00:53:00Z</dcterms:created>
  <dcterms:modified xsi:type="dcterms:W3CDTF">2017-09-14T00:57:00Z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TC011456321033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